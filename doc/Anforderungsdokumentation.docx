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241B" w:rsidRDefault="0001241B" w:rsidP="00072122"/>
    <w:p w:rsidR="00806CF5" w:rsidRDefault="00ED6423" w:rsidP="00806CF5">
      <w:pPr>
        <w:pStyle w:val="berschrift1"/>
        <w:numPr>
          <w:ilvl w:val="0"/>
          <w:numId w:val="0"/>
        </w:numPr>
      </w:pPr>
      <w:r>
        <w:t>Überschrift</w:t>
      </w:r>
    </w:p>
    <w:p w:rsidR="00ED6423" w:rsidRDefault="004B355B" w:rsidP="00806CF5">
      <w:pPr>
        <w:pStyle w:val="berschrift2"/>
        <w:numPr>
          <w:ilvl w:val="0"/>
          <w:numId w:val="0"/>
        </w:numPr>
      </w:pPr>
      <w:r>
        <w:t>Überschrift</w:t>
      </w:r>
    </w:p>
    <w:p w:rsidR="00806CF5" w:rsidRDefault="00806CF5" w:rsidP="00806CF5">
      <w:r>
        <w:t>Text Text</w:t>
      </w:r>
    </w:p>
    <w:p w:rsidR="00806CF5" w:rsidRDefault="00806CF5" w:rsidP="00806CF5">
      <w:pPr>
        <w:pStyle w:val="berschrift2"/>
        <w:numPr>
          <w:ilvl w:val="0"/>
          <w:numId w:val="0"/>
        </w:numPr>
      </w:pPr>
      <w:r>
        <w:t>Überschrift</w:t>
      </w:r>
    </w:p>
    <w:p w:rsidR="0001241B" w:rsidRDefault="00806CF5" w:rsidP="00072122">
      <w:r>
        <w:t>Text Text</w:t>
      </w:r>
    </w:p>
    <w:p w:rsidR="0001241B" w:rsidRDefault="0001241B" w:rsidP="00072122"/>
    <w:sectPr w:rsidR="0001241B" w:rsidSect="00ED6423">
      <w:headerReference w:type="default" r:id="rId11"/>
      <w:footerReference w:type="default" r:id="rId12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59DC" w:rsidRDefault="009E59DC" w:rsidP="00DD29EF">
      <w:pPr>
        <w:spacing w:line="240" w:lineRule="auto"/>
      </w:pPr>
      <w:r>
        <w:separator/>
      </w:r>
    </w:p>
  </w:endnote>
  <w:endnote w:type="continuationSeparator" w:id="0">
    <w:p w:rsidR="009E59DC" w:rsidRDefault="009E59DC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ryant Pro Regular Alternate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Calibri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42C19" w:rsidRPr="00B25A35" w:rsidRDefault="00ED6423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="00F42C19"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="00F42C19" w:rsidRPr="00B25A35">
      <w:rPr>
        <w:color w:val="697D91"/>
        <w:sz w:val="16"/>
      </w:rPr>
      <w:t xml:space="preserve">Seite </w:t>
    </w:r>
    <w:r w:rsidR="00F42C19" w:rsidRPr="00B25A35">
      <w:rPr>
        <w:color w:val="697D91"/>
        <w:sz w:val="16"/>
      </w:rPr>
      <w:fldChar w:fldCharType="begin"/>
    </w:r>
    <w:r w:rsidR="00F42C19" w:rsidRPr="00B25A35">
      <w:rPr>
        <w:color w:val="697D91"/>
        <w:sz w:val="16"/>
      </w:rPr>
      <w:instrText xml:space="preserve"> PAGE   \* MERGEFORMAT </w:instrText>
    </w:r>
    <w:r w:rsidR="00F42C19" w:rsidRPr="00B25A35">
      <w:rPr>
        <w:color w:val="697D91"/>
        <w:sz w:val="16"/>
      </w:rPr>
      <w:fldChar w:fldCharType="separate"/>
    </w:r>
    <w:r w:rsidR="00B25A35">
      <w:rPr>
        <w:noProof/>
        <w:color w:val="697D91"/>
        <w:sz w:val="16"/>
      </w:rPr>
      <w:t>1</w:t>
    </w:r>
    <w:r w:rsidR="00F42C19"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59DC" w:rsidRDefault="009E59DC" w:rsidP="00DD29EF">
      <w:pPr>
        <w:spacing w:line="240" w:lineRule="auto"/>
      </w:pPr>
      <w:r>
        <w:separator/>
      </w:r>
    </w:p>
  </w:footnote>
  <w:footnote w:type="continuationSeparator" w:id="0">
    <w:p w:rsidR="009E59DC" w:rsidRDefault="009E59DC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60C19" w:rsidRPr="00EF647F" w:rsidRDefault="00DD29EF" w:rsidP="00F60C19">
    <w:pPr>
      <w:pStyle w:val="Kopfzeile"/>
      <w:tabs>
        <w:tab w:val="clear" w:pos="9072"/>
        <w:tab w:val="right" w:pos="9456"/>
      </w:tabs>
      <w:jc w:val="center"/>
      <w:rPr>
        <w:lang w:val="en-US"/>
      </w:rPr>
    </w:pPr>
    <w:r w:rsidRPr="0001241B">
      <w:rPr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241B">
      <w:rPr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C19" w:rsidRPr="00EF647F">
      <w:rPr>
        <w:lang w:val="en-US"/>
      </w:rPr>
      <w:tab/>
    </w:r>
    <w:r w:rsidR="00216A3D" w:rsidRPr="00EF647F">
      <w:rPr>
        <w:lang w:val="en-US"/>
      </w:rPr>
      <w:tab/>
    </w:r>
    <w:r w:rsidR="00216A3D" w:rsidRPr="00EF647F">
      <w:rPr>
        <w:lang w:val="en-US"/>
      </w:rPr>
      <w:tab/>
    </w:r>
    <w:r w:rsidR="00EF647F" w:rsidRPr="00EF647F">
      <w:rPr>
        <w:lang w:val="en-US"/>
      </w:rPr>
      <w:t>BTX8081 Software Engineering and Design</w:t>
    </w:r>
  </w:p>
  <w:p w:rsidR="00216A3D" w:rsidRPr="00EF647F" w:rsidRDefault="00EF647F" w:rsidP="00F60C19">
    <w:pPr>
      <w:pStyle w:val="Kopfzeile"/>
      <w:tabs>
        <w:tab w:val="clear" w:pos="9072"/>
        <w:tab w:val="right" w:pos="9456"/>
      </w:tabs>
      <w:jc w:val="center"/>
    </w:pPr>
    <w:r>
      <w:rPr>
        <w:lang w:val="en-US"/>
      </w:rPr>
      <w:tab/>
    </w:r>
    <w:r>
      <w:rPr>
        <w:lang w:val="en-US"/>
      </w:rPr>
      <w:tab/>
    </w:r>
    <w:r w:rsidR="00216A3D" w:rsidRPr="00EF647F">
      <w:rPr>
        <w:lang w:val="en-US"/>
      </w:rPr>
      <w:tab/>
    </w:r>
    <w:r w:rsidRPr="00EF647F">
      <w:t>G. Dumitru, A. Jiménez, D. Schmid, R. Tangarif</w:t>
    </w:r>
    <w:r>
      <w:t>e</w:t>
    </w:r>
  </w:p>
  <w:p w:rsidR="00216A3D" w:rsidRPr="00EF647F" w:rsidRDefault="00216A3D" w:rsidP="00F60C19">
    <w:pPr>
      <w:pStyle w:val="Kopfzeile"/>
      <w:tabs>
        <w:tab w:val="clear" w:pos="9072"/>
        <w:tab w:val="right" w:pos="9456"/>
      </w:tabs>
      <w:jc w:val="center"/>
      <w:rPr>
        <w:lang w:val="en-US"/>
      </w:rPr>
    </w:pPr>
    <w:r w:rsidRPr="00EF647F">
      <w:tab/>
    </w:r>
    <w:r w:rsidRPr="00EF647F">
      <w:tab/>
    </w:r>
    <w:r w:rsidRPr="00EF647F">
      <w:tab/>
    </w:r>
    <w:r w:rsidR="00282D31">
      <w:rPr>
        <w:lang w:val="en-US"/>
      </w:rPr>
      <w:t>22. Oktober 2020</w:t>
    </w:r>
  </w:p>
  <w:p w:rsidR="00F60C19" w:rsidRPr="00EF647F" w:rsidRDefault="00F60C19" w:rsidP="00F60C19">
    <w:pPr>
      <w:pStyle w:val="Kopfzeile"/>
      <w:tabs>
        <w:tab w:val="clear" w:pos="9072"/>
        <w:tab w:val="right" w:pos="9456"/>
      </w:tabs>
      <w:jc w:val="center"/>
      <w:rPr>
        <w:lang w:val="en-US"/>
      </w:rPr>
    </w:pPr>
    <w:r w:rsidRPr="00EF647F">
      <w:rPr>
        <w:lang w:val="en-US"/>
      </w:rPr>
      <w:tab/>
    </w:r>
    <w:r w:rsidRPr="00EF647F">
      <w:rPr>
        <w:lang w:val="en-US"/>
      </w:rPr>
      <w:tab/>
    </w:r>
    <w:r w:rsidRPr="00EF647F">
      <w:rPr>
        <w:lang w:val="en-US"/>
      </w:rPr>
      <w:tab/>
    </w:r>
  </w:p>
  <w:p w:rsidR="00DD29EF" w:rsidRPr="00EF647F" w:rsidRDefault="00DD29EF" w:rsidP="00ED6423">
    <w:pPr>
      <w:pStyle w:val="Kopfzeile"/>
      <w:tabs>
        <w:tab w:val="clear" w:pos="9072"/>
        <w:tab w:val="right" w:pos="9456"/>
      </w:tabs>
      <w:rPr>
        <w:lang w:val="en-US"/>
      </w:rPr>
    </w:pPr>
  </w:p>
  <w:p w:rsidR="0001241B" w:rsidRPr="00EF647F" w:rsidRDefault="00ED6423" w:rsidP="00ED6423">
    <w:pPr>
      <w:pStyle w:val="Kopfzeile"/>
      <w:tabs>
        <w:tab w:val="clear" w:pos="9072"/>
        <w:tab w:val="right" w:pos="9456"/>
      </w:tabs>
      <w:rPr>
        <w:lang w:val="en-US"/>
      </w:rPr>
    </w:pPr>
    <w:r w:rsidRPr="00EF647F">
      <w:rPr>
        <w:lang w:val="en-US"/>
      </w:rPr>
      <w:tab/>
    </w:r>
    <w:r w:rsidRPr="00EF647F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133C260E"/>
    <w:multiLevelType w:val="hybridMultilevel"/>
    <w:tmpl w:val="28B61DC4"/>
    <w:lvl w:ilvl="0" w:tplc="1718786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8" w15:restartNumberingAfterBreak="0">
    <w:nsid w:val="44984021"/>
    <w:multiLevelType w:val="hybridMultilevel"/>
    <w:tmpl w:val="5994E454"/>
    <w:lvl w:ilvl="0" w:tplc="1718786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247A8F"/>
    <w:multiLevelType w:val="hybridMultilevel"/>
    <w:tmpl w:val="94FACED0"/>
    <w:lvl w:ilvl="0" w:tplc="1718786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7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8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7F"/>
    <w:rsid w:val="0001241B"/>
    <w:rsid w:val="00072122"/>
    <w:rsid w:val="000775CF"/>
    <w:rsid w:val="00171DD7"/>
    <w:rsid w:val="001F3702"/>
    <w:rsid w:val="00204C5E"/>
    <w:rsid w:val="00216A3D"/>
    <w:rsid w:val="00282D31"/>
    <w:rsid w:val="003E7A2B"/>
    <w:rsid w:val="00477A0A"/>
    <w:rsid w:val="00495E4E"/>
    <w:rsid w:val="004B355B"/>
    <w:rsid w:val="004B463D"/>
    <w:rsid w:val="00524383"/>
    <w:rsid w:val="006E609B"/>
    <w:rsid w:val="00704369"/>
    <w:rsid w:val="007358A7"/>
    <w:rsid w:val="007461ED"/>
    <w:rsid w:val="007C6849"/>
    <w:rsid w:val="00806CF5"/>
    <w:rsid w:val="00871E68"/>
    <w:rsid w:val="009632BE"/>
    <w:rsid w:val="009E59DC"/>
    <w:rsid w:val="00AC19C6"/>
    <w:rsid w:val="00B10700"/>
    <w:rsid w:val="00B1690C"/>
    <w:rsid w:val="00B25A35"/>
    <w:rsid w:val="00BA722D"/>
    <w:rsid w:val="00D53CDB"/>
    <w:rsid w:val="00DD17BA"/>
    <w:rsid w:val="00DD29EF"/>
    <w:rsid w:val="00DE1BD9"/>
    <w:rsid w:val="00EC440E"/>
    <w:rsid w:val="00ED6423"/>
    <w:rsid w:val="00EF647F"/>
    <w:rsid w:val="00F42C19"/>
    <w:rsid w:val="00F53447"/>
    <w:rsid w:val="00F60C19"/>
    <w:rsid w:val="00F7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AA8E4A"/>
  <w15:chartTrackingRefBased/>
  <w15:docId w15:val="{48345323-CA38-F441-B590-75AC1547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s/BFH/Vorlagen/2018-09-19-VorlageKopfFusszeile-V1a-jzd1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3.xml><?xml version="1.0" encoding="utf-8"?>
<ds:datastoreItem xmlns:ds="http://schemas.openxmlformats.org/officeDocument/2006/customXml" ds:itemID="{C1763D02-8EAA-46FC-BB76-D8F374DFCB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2018-09-19-VorlageKopfFusszeile-V1a-jzd1.dotx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Microsoft Office User</dc:creator>
  <cp:keywords/>
  <dc:description/>
  <cp:lastModifiedBy>Daniel Schmid</cp:lastModifiedBy>
  <cp:revision>2</cp:revision>
  <dcterms:created xsi:type="dcterms:W3CDTF">2020-10-22T09:20:00Z</dcterms:created>
  <dcterms:modified xsi:type="dcterms:W3CDTF">2020-10-22T09:23:00Z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